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609E" w14:textId="4BFEE6FD" w:rsidR="00F41BEE" w:rsidRPr="00583019" w:rsidRDefault="00C82D8D" w:rsidP="001C6154">
      <w:pPr>
        <w:pStyle w:val="Title"/>
        <w:rPr>
          <w:sz w:val="32"/>
          <w:szCs w:val="32"/>
          <w:lang w:val="fr-FR"/>
        </w:rPr>
      </w:pPr>
      <w:bookmarkStart w:id="0" w:name="_Hlk149647122"/>
      <w:bookmarkStart w:id="1" w:name="_Hlk149647151"/>
      <w:r w:rsidRPr="00583019">
        <w:rPr>
          <w:sz w:val="32"/>
          <w:szCs w:val="32"/>
          <w:lang w:val="fr-FR"/>
        </w:rPr>
        <w:t>Marie Elodie Ineza</w:t>
      </w:r>
    </w:p>
    <w:p w14:paraId="5F41905E" w14:textId="35E1AAAC" w:rsidR="00F41BEE" w:rsidRPr="00583019" w:rsidRDefault="00933412" w:rsidP="008D52DB">
      <w:pPr>
        <w:rPr>
          <w:szCs w:val="20"/>
          <w:lang w:val="fr-FR"/>
        </w:rPr>
      </w:pPr>
      <w:r>
        <w:rPr>
          <w:szCs w:val="20"/>
          <w:lang w:val="fr-FR"/>
        </w:rPr>
        <w:t>Gatineau</w:t>
      </w:r>
      <w:r w:rsidR="00C82D8D" w:rsidRPr="00583019">
        <w:rPr>
          <w:szCs w:val="20"/>
          <w:lang w:val="fr-FR"/>
        </w:rPr>
        <w:t xml:space="preserve">, </w:t>
      </w:r>
      <w:r>
        <w:rPr>
          <w:szCs w:val="20"/>
          <w:lang w:val="fr-FR"/>
        </w:rPr>
        <w:t>QC</w:t>
      </w:r>
      <w:r w:rsidR="00F41BEE" w:rsidRPr="00583019">
        <w:rPr>
          <w:szCs w:val="20"/>
          <w:lang w:val="fr-FR"/>
        </w:rPr>
        <w:t xml:space="preserve"> | </w:t>
      </w:r>
      <w:r w:rsidR="00C82D8D" w:rsidRPr="00583019">
        <w:rPr>
          <w:szCs w:val="20"/>
          <w:lang w:val="fr-FR"/>
        </w:rPr>
        <w:t>819.319.2858</w:t>
      </w:r>
      <w:r w:rsidR="00F41BEE" w:rsidRPr="00583019">
        <w:rPr>
          <w:szCs w:val="20"/>
          <w:lang w:val="fr-FR"/>
        </w:rPr>
        <w:t xml:space="preserve"> | </w:t>
      </w:r>
      <w:r w:rsidR="00C82D8D" w:rsidRPr="00583019">
        <w:rPr>
          <w:szCs w:val="20"/>
          <w:lang w:val="fr-FR"/>
        </w:rPr>
        <w:t>elodiekatsia@gmail.com</w:t>
      </w:r>
      <w:r w:rsidR="00F41BEE" w:rsidRPr="00583019">
        <w:rPr>
          <w:szCs w:val="20"/>
          <w:lang w:val="fr-FR"/>
        </w:rPr>
        <w:t xml:space="preserve"> </w:t>
      </w:r>
    </w:p>
    <w:p w14:paraId="714C4202" w14:textId="77777777" w:rsidR="00003455" w:rsidRPr="00583019" w:rsidRDefault="00003455" w:rsidP="00003455">
      <w:pPr>
        <w:rPr>
          <w:lang w:val="fr-FR"/>
        </w:rPr>
      </w:pPr>
    </w:p>
    <w:p w14:paraId="158D3B18" w14:textId="521F3222" w:rsidR="00F41BEE" w:rsidRPr="00933412" w:rsidRDefault="00C82D8D" w:rsidP="006E0605">
      <w:pPr>
        <w:pStyle w:val="Heading1"/>
        <w:rPr>
          <w:lang w:val="fr-FR"/>
        </w:rPr>
      </w:pPr>
      <w:r w:rsidRPr="00933412">
        <w:rPr>
          <w:lang w:val="fr-FR"/>
        </w:rPr>
        <w:t>Profile</w:t>
      </w:r>
    </w:p>
    <w:p w14:paraId="6620BEA4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2D1BCD4" wp14:editId="734615DC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8A9B0B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13E78E4" w14:textId="0EF01D8B" w:rsidR="00F41BEE" w:rsidRDefault="00C82D8D" w:rsidP="009E3475">
      <w:r w:rsidRPr="00C82D8D">
        <w:t xml:space="preserve">Enthusiastic </w:t>
      </w:r>
      <w:r w:rsidR="009E11DD">
        <w:t xml:space="preserve">bilingual </w:t>
      </w:r>
      <w:r w:rsidRPr="00C82D8D">
        <w:t>tester with almost 2 years of experience in software testing, verifying complex data and solid understanding of software development life cycle (SDLC), software testing life cycle (STLC) and bug cycle.</w:t>
      </w:r>
    </w:p>
    <w:p w14:paraId="24B0781B" w14:textId="77777777" w:rsidR="00003455" w:rsidRDefault="00003455" w:rsidP="009E3475"/>
    <w:p w14:paraId="20FC5CE8" w14:textId="77777777" w:rsidR="00F41BEE" w:rsidRDefault="00000000" w:rsidP="006E0605">
      <w:pPr>
        <w:pStyle w:val="Heading1"/>
      </w:pPr>
      <w:sdt>
        <w:sdtPr>
          <w:id w:val="1494989950"/>
          <w:placeholder>
            <w:docPart w:val="87594609C1294111868659F86BEE23D0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0C84F37F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2C19B12" wp14:editId="3866EF03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0FEFCF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37DFFFD" w14:textId="3CA61A42" w:rsidR="00F41BEE" w:rsidRDefault="00C82D8D" w:rsidP="00C82D8D">
      <w:pPr>
        <w:pStyle w:val="Heading2"/>
        <w:tabs>
          <w:tab w:val="left" w:pos="2730"/>
        </w:tabs>
      </w:pPr>
      <w:r w:rsidRPr="00307D8B">
        <w:rPr>
          <w:sz w:val="22"/>
          <w:szCs w:val="22"/>
        </w:rPr>
        <w:t xml:space="preserve">Kelly Connect | Bilingual </w:t>
      </w:r>
      <w:r w:rsidR="00061DBC" w:rsidRPr="00307D8B">
        <w:rPr>
          <w:sz w:val="22"/>
          <w:szCs w:val="22"/>
        </w:rPr>
        <w:t>Tech support</w:t>
      </w:r>
      <w:r>
        <w:tab/>
      </w:r>
      <w:r w:rsidR="008D52DB">
        <w:t>06/</w:t>
      </w:r>
      <w:r>
        <w:t>2023</w:t>
      </w:r>
      <w:r w:rsidR="008D52DB" w:rsidRPr="008D52DB">
        <w:t xml:space="preserve"> – </w:t>
      </w:r>
      <w:r w:rsidR="00583019">
        <w:t>10/2023</w:t>
      </w:r>
    </w:p>
    <w:p w14:paraId="62CEDA1E" w14:textId="77777777" w:rsidR="001C6154" w:rsidRDefault="001C6154" w:rsidP="001C6154">
      <w:pPr>
        <w:pStyle w:val="ListBullet"/>
      </w:pPr>
      <w:r>
        <w:t>Resolving username and password difficulties</w:t>
      </w:r>
    </w:p>
    <w:p w14:paraId="3492A317" w14:textId="77777777" w:rsidR="001C6154" w:rsidRDefault="001C6154" w:rsidP="001C6154">
      <w:pPr>
        <w:pStyle w:val="ListBullet"/>
      </w:pPr>
      <w:r>
        <w:t>Troubleshooting email issues</w:t>
      </w:r>
    </w:p>
    <w:p w14:paraId="78877C4C" w14:textId="77777777" w:rsidR="001C6154" w:rsidRDefault="001C6154" w:rsidP="001C6154">
      <w:pPr>
        <w:pStyle w:val="ListBullet"/>
      </w:pPr>
      <w:r>
        <w:t>Navigating customers through various apps</w:t>
      </w:r>
    </w:p>
    <w:p w14:paraId="00B872BD" w14:textId="77777777" w:rsidR="001C6154" w:rsidRDefault="001C6154" w:rsidP="001C6154">
      <w:pPr>
        <w:pStyle w:val="ListBullet"/>
      </w:pPr>
      <w:r>
        <w:t>Data sharing &amp; synchronization troubleshooting</w:t>
      </w:r>
    </w:p>
    <w:p w14:paraId="3F166B57" w14:textId="77777777" w:rsidR="001C6154" w:rsidRDefault="001C6154" w:rsidP="001C6154">
      <w:pPr>
        <w:pStyle w:val="ListBullet"/>
      </w:pPr>
      <w:r>
        <w:t>Verifying proper hardware and software configuration and set up</w:t>
      </w:r>
    </w:p>
    <w:p w14:paraId="5A20C8AA" w14:textId="26BCFB47" w:rsidR="001C6154" w:rsidRDefault="001C6154" w:rsidP="001C6154">
      <w:pPr>
        <w:pStyle w:val="ListBullet"/>
        <w:ind w:left="709" w:hanging="421"/>
      </w:pPr>
      <w:r>
        <w:t>Diagnosing and resolving issues including, internet connectivity, email, application downloads, and more</w:t>
      </w:r>
    </w:p>
    <w:p w14:paraId="7F69E9C5" w14:textId="7375D37B" w:rsidR="00F41BEE" w:rsidRDefault="00F41BEE" w:rsidP="001C6154">
      <w:pPr>
        <w:pStyle w:val="ListBullet"/>
        <w:numPr>
          <w:ilvl w:val="0"/>
          <w:numId w:val="0"/>
        </w:numPr>
        <w:ind w:left="288"/>
      </w:pPr>
    </w:p>
    <w:p w14:paraId="1D3A3A48" w14:textId="77777777" w:rsidR="00003455" w:rsidRDefault="00003455" w:rsidP="00003455"/>
    <w:p w14:paraId="076C5428" w14:textId="57A91033" w:rsidR="00E81E69" w:rsidRPr="00307D8B" w:rsidRDefault="008D52DB" w:rsidP="00E81E69">
      <w:pPr>
        <w:pStyle w:val="Heading2"/>
        <w:rPr>
          <w:lang w:val="fr-FR"/>
        </w:rPr>
      </w:pPr>
      <w:r w:rsidRPr="00307D8B">
        <w:rPr>
          <w:sz w:val="22"/>
          <w:szCs w:val="22"/>
          <w:lang w:val="fr-FR"/>
        </w:rPr>
        <w:t xml:space="preserve">CGI | </w:t>
      </w:r>
      <w:r w:rsidR="00307D8B" w:rsidRPr="00307D8B">
        <w:rPr>
          <w:sz w:val="22"/>
          <w:szCs w:val="22"/>
          <w:lang w:val="fr-FR"/>
        </w:rPr>
        <w:t xml:space="preserve">CIBC </w:t>
      </w:r>
      <w:r w:rsidR="0035567C" w:rsidRPr="00307D8B">
        <w:rPr>
          <w:sz w:val="22"/>
          <w:szCs w:val="22"/>
          <w:lang w:val="fr-FR"/>
        </w:rPr>
        <w:t xml:space="preserve">Salesforce </w:t>
      </w:r>
      <w:r w:rsidR="00E81E69" w:rsidRPr="00307D8B">
        <w:rPr>
          <w:sz w:val="22"/>
          <w:szCs w:val="22"/>
          <w:lang w:val="fr-FR"/>
        </w:rPr>
        <w:t xml:space="preserve">QA </w:t>
      </w:r>
      <w:r w:rsidR="0035567C" w:rsidRPr="00307D8B">
        <w:rPr>
          <w:sz w:val="22"/>
          <w:szCs w:val="22"/>
          <w:lang w:val="fr-FR"/>
        </w:rPr>
        <w:t>Analyst</w:t>
      </w:r>
      <w:r w:rsidR="0035567C" w:rsidRPr="00307D8B">
        <w:rPr>
          <w:lang w:val="fr-FR"/>
        </w:rPr>
        <w:t xml:space="preserve"> </w:t>
      </w:r>
      <w:r w:rsidR="00003455" w:rsidRPr="00307D8B">
        <w:rPr>
          <w:lang w:val="fr-FR"/>
        </w:rPr>
        <w:tab/>
      </w:r>
      <w:r w:rsidRPr="00307D8B">
        <w:rPr>
          <w:lang w:val="fr-FR"/>
        </w:rPr>
        <w:t>06/2021 – 04/2023</w:t>
      </w:r>
    </w:p>
    <w:p w14:paraId="5DDA47C3" w14:textId="77777777" w:rsidR="00E81E69" w:rsidRDefault="00E81E69" w:rsidP="00E81E69">
      <w:pPr>
        <w:pStyle w:val="ListBullet"/>
      </w:pPr>
      <w:r>
        <w:t>Preparing Test Cases according to the business requirements and execute the test cases</w:t>
      </w:r>
    </w:p>
    <w:p w14:paraId="19FFE2DA" w14:textId="77777777" w:rsidR="00E81E69" w:rsidRDefault="00E81E69" w:rsidP="00E81E69">
      <w:pPr>
        <w:pStyle w:val="ListBullet"/>
        <w:ind w:left="709" w:hanging="421"/>
      </w:pPr>
      <w:r>
        <w:t>Responsible for analyzing the business requirements by interacting with the business analyst and developers</w:t>
      </w:r>
    </w:p>
    <w:p w14:paraId="08AE84F7" w14:textId="77777777" w:rsidR="00E81E69" w:rsidRDefault="00E81E69" w:rsidP="00E81E69">
      <w:pPr>
        <w:pStyle w:val="ListBullet"/>
      </w:pPr>
      <w:r>
        <w:t>Attend daily meetings to discuss the progress of assigned task</w:t>
      </w:r>
    </w:p>
    <w:p w14:paraId="7F581DFC" w14:textId="77777777" w:rsidR="00E81E69" w:rsidRDefault="00E81E69" w:rsidP="00E81E69">
      <w:pPr>
        <w:pStyle w:val="ListBullet"/>
      </w:pPr>
      <w:r>
        <w:t>Helping with bug detection and fixing</w:t>
      </w:r>
    </w:p>
    <w:p w14:paraId="79109D4E" w14:textId="77777777" w:rsidR="00E81E69" w:rsidRPr="00E81E69" w:rsidRDefault="00E81E69" w:rsidP="00E81E69">
      <w:pPr>
        <w:pStyle w:val="ListBullet"/>
      </w:pPr>
      <w:r w:rsidRPr="00E81E69">
        <w:t>Defect tracking</w:t>
      </w:r>
    </w:p>
    <w:p w14:paraId="408983EE" w14:textId="77777777" w:rsidR="00E81E69" w:rsidRPr="00E81E69" w:rsidRDefault="00E81E69" w:rsidP="00E81E69">
      <w:pPr>
        <w:pStyle w:val="ListBullet"/>
      </w:pPr>
      <w:r w:rsidRPr="00E81E69">
        <w:t>Re-test fixes for defects</w:t>
      </w:r>
    </w:p>
    <w:p w14:paraId="1DB1E787" w14:textId="28FF5ADC" w:rsidR="00E81E69" w:rsidRDefault="00E81E69" w:rsidP="00E81E69">
      <w:pPr>
        <w:pStyle w:val="ListBullet"/>
        <w:ind w:left="709" w:hanging="425"/>
      </w:pPr>
      <w:r w:rsidRPr="00E81E69">
        <w:t>Perform various types of testing including smoke testing, regression testing, functional testing, non-functional testing and sanity testing</w:t>
      </w:r>
    </w:p>
    <w:p w14:paraId="61928A3E" w14:textId="77777777" w:rsidR="00E81E69" w:rsidRDefault="00E81E69" w:rsidP="00E81E69">
      <w:pPr>
        <w:pStyle w:val="ListBullet"/>
      </w:pPr>
      <w:r>
        <w:t>Perform positive and negative testing</w:t>
      </w:r>
    </w:p>
    <w:p w14:paraId="142E2B59" w14:textId="77777777" w:rsidR="00003455" w:rsidRDefault="00003455" w:rsidP="00003455"/>
    <w:p w14:paraId="4A41ADD4" w14:textId="77777777" w:rsidR="00F41BEE" w:rsidRDefault="00000000" w:rsidP="006E0605">
      <w:pPr>
        <w:pStyle w:val="Heading1"/>
      </w:pPr>
      <w:sdt>
        <w:sdtPr>
          <w:id w:val="1513793667"/>
          <w:placeholder>
            <w:docPart w:val="5D949FA92A104AAE9B73F12856406521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54B67635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FEC0806" wp14:editId="7CFCC862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8A111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6E1A113" w14:textId="780CB8D6" w:rsidR="00F41BEE" w:rsidRDefault="00C82D8D" w:rsidP="006E0605">
      <w:pPr>
        <w:pStyle w:val="Heading2"/>
      </w:pPr>
      <w:r>
        <w:t xml:space="preserve">Holland College, </w:t>
      </w:r>
      <w:r w:rsidR="008D52DB">
        <w:t>college diploma</w:t>
      </w:r>
      <w:r w:rsidR="00003455">
        <w:tab/>
      </w:r>
      <w:r>
        <w:t>2021</w:t>
      </w:r>
    </w:p>
    <w:p w14:paraId="11A468B4" w14:textId="0C049071" w:rsidR="00F41BEE" w:rsidRDefault="00C82D8D" w:rsidP="00D52131">
      <w:r>
        <w:t xml:space="preserve">Major: </w:t>
      </w:r>
      <w:r w:rsidR="00FE4093">
        <w:t>C</w:t>
      </w:r>
      <w:r>
        <w:t xml:space="preserve">omputer </w:t>
      </w:r>
      <w:r w:rsidR="00FE4093">
        <w:t>I</w:t>
      </w:r>
      <w:r>
        <w:t xml:space="preserve">nformation </w:t>
      </w:r>
      <w:r w:rsidR="00FE4093">
        <w:t>S</w:t>
      </w:r>
      <w:r>
        <w:t>ystems</w:t>
      </w:r>
    </w:p>
    <w:p w14:paraId="6B51796F" w14:textId="77777777" w:rsidR="00003455" w:rsidRDefault="00003455" w:rsidP="00003455"/>
    <w:p w14:paraId="2FAC926F" w14:textId="77777777" w:rsidR="00F41BEE" w:rsidRDefault="00000000" w:rsidP="00D52131">
      <w:pPr>
        <w:pStyle w:val="Heading1"/>
      </w:pPr>
      <w:sdt>
        <w:sdtPr>
          <w:id w:val="592895854"/>
          <w:placeholder>
            <w:docPart w:val="93F92151DC0F414CB4F5565CBCB72635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0A7A7096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A061A0" wp14:editId="0BCDDAB8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90045C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CAE49BD" w14:textId="295728B0" w:rsidR="00C82D8D" w:rsidRDefault="00C82D8D" w:rsidP="00C82D8D">
      <w:pPr>
        <w:pStyle w:val="ListBullet"/>
      </w:pPr>
      <w:r>
        <w:t>Problem solving</w:t>
      </w:r>
    </w:p>
    <w:p w14:paraId="23578A0E" w14:textId="75CF4C47" w:rsidR="00C82D8D" w:rsidRDefault="00C82D8D" w:rsidP="00C82D8D">
      <w:pPr>
        <w:pStyle w:val="ListBullet"/>
      </w:pPr>
      <w:r>
        <w:t>Attention to details</w:t>
      </w:r>
    </w:p>
    <w:p w14:paraId="705808EF" w14:textId="77777777" w:rsidR="00C82D8D" w:rsidRDefault="00C82D8D" w:rsidP="00C82D8D">
      <w:pPr>
        <w:pStyle w:val="ListBullet"/>
      </w:pPr>
      <w:r>
        <w:t>Working in an Agile environment</w:t>
      </w:r>
    </w:p>
    <w:p w14:paraId="7C5BAE75" w14:textId="7285331E" w:rsidR="00C82D8D" w:rsidRDefault="00C82D8D" w:rsidP="00C82D8D">
      <w:pPr>
        <w:pStyle w:val="ListBullet"/>
      </w:pPr>
      <w:r>
        <w:lastRenderedPageBreak/>
        <w:t xml:space="preserve">Knowledge of </w:t>
      </w:r>
      <w:r w:rsidR="001C6154">
        <w:t>SQL</w:t>
      </w:r>
      <w:r>
        <w:t xml:space="preserve">, </w:t>
      </w:r>
      <w:r w:rsidR="001C6154">
        <w:t>Java</w:t>
      </w:r>
      <w:r>
        <w:t xml:space="preserve">, </w:t>
      </w:r>
      <w:r w:rsidR="001C6154">
        <w:t>HTML</w:t>
      </w:r>
      <w:r>
        <w:t xml:space="preserve">, CSS, </w:t>
      </w:r>
      <w:r w:rsidR="001C6154">
        <w:t xml:space="preserve">PHP </w:t>
      </w:r>
      <w:r>
        <w:t>languages</w:t>
      </w:r>
    </w:p>
    <w:p w14:paraId="6440C599" w14:textId="77777777" w:rsidR="00C82D8D" w:rsidRDefault="00C82D8D" w:rsidP="00C82D8D">
      <w:pPr>
        <w:pStyle w:val="ListBullet"/>
      </w:pPr>
      <w:r>
        <w:t>Ability to effectively manage time and prioritize tasks</w:t>
      </w:r>
    </w:p>
    <w:p w14:paraId="23E96B9B" w14:textId="77777777" w:rsidR="00C82D8D" w:rsidRDefault="00C82D8D" w:rsidP="00C82D8D">
      <w:pPr>
        <w:pStyle w:val="ListBullet"/>
      </w:pPr>
      <w:r>
        <w:t>Multitasking</w:t>
      </w:r>
    </w:p>
    <w:p w14:paraId="4CD1D7CC" w14:textId="77777777" w:rsidR="00C82D8D" w:rsidRDefault="00C82D8D" w:rsidP="00C82D8D">
      <w:pPr>
        <w:pStyle w:val="ListBullet"/>
      </w:pPr>
      <w:r>
        <w:t>Flexible and adaptable to different work environments</w:t>
      </w:r>
    </w:p>
    <w:p w14:paraId="4FA472B7" w14:textId="34434490" w:rsidR="00F41BEE" w:rsidRDefault="00F41BEE" w:rsidP="00C82D8D">
      <w:pPr>
        <w:pStyle w:val="ListBullet"/>
        <w:numPr>
          <w:ilvl w:val="0"/>
          <w:numId w:val="0"/>
        </w:numPr>
        <w:ind w:left="288"/>
      </w:pPr>
    </w:p>
    <w:p w14:paraId="28A32ACC" w14:textId="23A6F720" w:rsidR="00C82D8D" w:rsidRDefault="008D52DB" w:rsidP="00C82D8D">
      <w:pPr>
        <w:pStyle w:val="Heading1"/>
      </w:pPr>
      <w:r>
        <w:t>Tools &amp; Software</w:t>
      </w:r>
    </w:p>
    <w:p w14:paraId="16AD8BC9" w14:textId="77777777" w:rsidR="00C82D8D" w:rsidRPr="00003455" w:rsidRDefault="00C82D8D" w:rsidP="00C82D8D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D0BDE70" wp14:editId="0B61539F">
                <wp:extent cx="5943600" cy="0"/>
                <wp:effectExtent l="0" t="0" r="0" b="0"/>
                <wp:docPr id="61036430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95710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330FFFE" w14:textId="77777777" w:rsidR="008D52DB" w:rsidRDefault="008D52DB" w:rsidP="008D52DB">
      <w:pPr>
        <w:pStyle w:val="ListBullet"/>
      </w:pPr>
      <w:r>
        <w:t>Jira</w:t>
      </w:r>
    </w:p>
    <w:p w14:paraId="59D979A1" w14:textId="77777777" w:rsidR="008D52DB" w:rsidRDefault="008D52DB" w:rsidP="008D52DB">
      <w:pPr>
        <w:pStyle w:val="ListBullet"/>
      </w:pPr>
      <w:r>
        <w:t>ALM management tool</w:t>
      </w:r>
    </w:p>
    <w:p w14:paraId="071C04D6" w14:textId="77777777" w:rsidR="008D52DB" w:rsidRDefault="008D52DB" w:rsidP="008D52DB">
      <w:pPr>
        <w:pStyle w:val="ListBullet"/>
      </w:pPr>
      <w:r>
        <w:t>Selenium</w:t>
      </w:r>
    </w:p>
    <w:p w14:paraId="58F23612" w14:textId="77777777" w:rsidR="008D52DB" w:rsidRDefault="008D52DB" w:rsidP="008D52DB">
      <w:pPr>
        <w:pStyle w:val="ListBullet"/>
      </w:pPr>
      <w:r>
        <w:t>MS Excel</w:t>
      </w:r>
    </w:p>
    <w:p w14:paraId="5F113072" w14:textId="77777777" w:rsidR="008D52DB" w:rsidRDefault="008D52DB" w:rsidP="008D52DB">
      <w:pPr>
        <w:pStyle w:val="ListBullet"/>
      </w:pPr>
      <w:r>
        <w:t>MS Word</w:t>
      </w:r>
    </w:p>
    <w:p w14:paraId="1FB737EC" w14:textId="0DBEE91F" w:rsidR="008D52DB" w:rsidRDefault="008D52DB" w:rsidP="008D52DB">
      <w:pPr>
        <w:pStyle w:val="ListBullet"/>
      </w:pPr>
      <w:r>
        <w:t>Outlook</w:t>
      </w:r>
    </w:p>
    <w:p w14:paraId="35FFC8B5" w14:textId="77777777" w:rsidR="001C6154" w:rsidRDefault="001C6154" w:rsidP="001C6154">
      <w:pPr>
        <w:pStyle w:val="ListBullet"/>
        <w:numPr>
          <w:ilvl w:val="0"/>
          <w:numId w:val="0"/>
        </w:numPr>
        <w:ind w:left="288"/>
      </w:pPr>
    </w:p>
    <w:p w14:paraId="2127C197" w14:textId="64E9266A" w:rsidR="001C6154" w:rsidRDefault="001C6154" w:rsidP="001C6154">
      <w:pPr>
        <w:pStyle w:val="Heading1"/>
      </w:pPr>
      <w:r>
        <w:t>Languages</w:t>
      </w:r>
    </w:p>
    <w:p w14:paraId="0D3A9154" w14:textId="77777777" w:rsidR="001C6154" w:rsidRPr="00003455" w:rsidRDefault="001C6154" w:rsidP="001C615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35A228A" wp14:editId="63EC0E8D">
                <wp:extent cx="5943600" cy="0"/>
                <wp:effectExtent l="0" t="0" r="0" b="0"/>
                <wp:docPr id="201907714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D5009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AE60455" w14:textId="2B7F4AAB" w:rsidR="001C6154" w:rsidRDefault="001C6154" w:rsidP="001C6154">
      <w:pPr>
        <w:pStyle w:val="ListBullet"/>
      </w:pPr>
      <w:r>
        <w:t>English</w:t>
      </w:r>
    </w:p>
    <w:p w14:paraId="0540E8EE" w14:textId="77505BBC" w:rsidR="001C6154" w:rsidRDefault="001C6154" w:rsidP="001C6154">
      <w:pPr>
        <w:pStyle w:val="ListBullet"/>
      </w:pPr>
      <w:r>
        <w:t>French</w:t>
      </w:r>
    </w:p>
    <w:bookmarkEnd w:id="0"/>
    <w:p w14:paraId="4D7F2127" w14:textId="77777777" w:rsidR="001C6154" w:rsidRDefault="001C6154" w:rsidP="001C6154">
      <w:pPr>
        <w:pStyle w:val="ListBullet"/>
        <w:numPr>
          <w:ilvl w:val="0"/>
          <w:numId w:val="0"/>
        </w:numPr>
        <w:ind w:left="288"/>
      </w:pPr>
    </w:p>
    <w:bookmarkEnd w:id="1"/>
    <w:p w14:paraId="6FCA4263" w14:textId="70021111" w:rsidR="00C82D8D" w:rsidRDefault="00C82D8D" w:rsidP="008D52DB">
      <w:pPr>
        <w:pStyle w:val="ListBullet"/>
        <w:numPr>
          <w:ilvl w:val="0"/>
          <w:numId w:val="0"/>
        </w:numPr>
        <w:ind w:left="288"/>
      </w:pPr>
    </w:p>
    <w:sectPr w:rsidR="00C82D8D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93120" w14:textId="77777777" w:rsidR="00AA6729" w:rsidRDefault="00AA6729">
      <w:pPr>
        <w:spacing w:after="0"/>
      </w:pPr>
      <w:r>
        <w:separator/>
      </w:r>
    </w:p>
  </w:endnote>
  <w:endnote w:type="continuationSeparator" w:id="0">
    <w:p w14:paraId="297B5021" w14:textId="77777777" w:rsidR="00AA6729" w:rsidRDefault="00AA6729">
      <w:pPr>
        <w:spacing w:after="0"/>
      </w:pPr>
      <w:r>
        <w:continuationSeparator/>
      </w:r>
    </w:p>
  </w:endnote>
  <w:endnote w:type="continuationNotice" w:id="1">
    <w:p w14:paraId="5CE15124" w14:textId="77777777" w:rsidR="00AA6729" w:rsidRDefault="00AA672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584B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D450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630D3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3B574" w14:textId="77777777" w:rsidR="00AA6729" w:rsidRDefault="00AA6729">
      <w:pPr>
        <w:spacing w:after="0"/>
      </w:pPr>
      <w:r>
        <w:separator/>
      </w:r>
    </w:p>
  </w:footnote>
  <w:footnote w:type="continuationSeparator" w:id="0">
    <w:p w14:paraId="70080330" w14:textId="77777777" w:rsidR="00AA6729" w:rsidRDefault="00AA6729">
      <w:pPr>
        <w:spacing w:after="0"/>
      </w:pPr>
      <w:r>
        <w:continuationSeparator/>
      </w:r>
    </w:p>
  </w:footnote>
  <w:footnote w:type="continuationNotice" w:id="1">
    <w:p w14:paraId="0A68999D" w14:textId="77777777" w:rsidR="00AA6729" w:rsidRDefault="00AA672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175B2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FB5BA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CD474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7067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E7AD1"/>
    <w:multiLevelType w:val="hybridMultilevel"/>
    <w:tmpl w:val="CB3E7F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1453674937">
    <w:abstractNumId w:val="9"/>
  </w:num>
  <w:num w:numId="21" w16cid:durableId="1983458265">
    <w:abstractNumId w:val="9"/>
  </w:num>
  <w:num w:numId="22" w16cid:durableId="176964025">
    <w:abstractNumId w:val="10"/>
  </w:num>
  <w:num w:numId="23" w16cid:durableId="830099402">
    <w:abstractNumId w:val="9"/>
  </w:num>
  <w:num w:numId="24" w16cid:durableId="1994986106">
    <w:abstractNumId w:val="9"/>
  </w:num>
  <w:num w:numId="25" w16cid:durableId="1370304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8D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1DBC"/>
    <w:rsid w:val="00066E2A"/>
    <w:rsid w:val="00076DB4"/>
    <w:rsid w:val="0009195F"/>
    <w:rsid w:val="00096796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64FE2"/>
    <w:rsid w:val="0018191F"/>
    <w:rsid w:val="00181FE7"/>
    <w:rsid w:val="00186230"/>
    <w:rsid w:val="001C6154"/>
    <w:rsid w:val="001D4B58"/>
    <w:rsid w:val="00200572"/>
    <w:rsid w:val="00233DBF"/>
    <w:rsid w:val="00262033"/>
    <w:rsid w:val="00271453"/>
    <w:rsid w:val="00276E4F"/>
    <w:rsid w:val="00295104"/>
    <w:rsid w:val="002C0DDD"/>
    <w:rsid w:val="002D59A2"/>
    <w:rsid w:val="00302F19"/>
    <w:rsid w:val="00304507"/>
    <w:rsid w:val="00307D8B"/>
    <w:rsid w:val="003108DB"/>
    <w:rsid w:val="00331246"/>
    <w:rsid w:val="003319FB"/>
    <w:rsid w:val="00351D1B"/>
    <w:rsid w:val="0035567C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83019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D79DA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2DB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3412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11DD"/>
    <w:rsid w:val="009E3475"/>
    <w:rsid w:val="009F2912"/>
    <w:rsid w:val="00A00679"/>
    <w:rsid w:val="00A249B7"/>
    <w:rsid w:val="00A36F7A"/>
    <w:rsid w:val="00A7066C"/>
    <w:rsid w:val="00A70EFD"/>
    <w:rsid w:val="00A8131A"/>
    <w:rsid w:val="00A859D4"/>
    <w:rsid w:val="00AA2091"/>
    <w:rsid w:val="00AA6729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47E05"/>
    <w:rsid w:val="00C57E43"/>
    <w:rsid w:val="00C6464E"/>
    <w:rsid w:val="00C72B59"/>
    <w:rsid w:val="00C82D8D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29C6"/>
    <w:rsid w:val="00DF3D23"/>
    <w:rsid w:val="00E01B82"/>
    <w:rsid w:val="00E23538"/>
    <w:rsid w:val="00E321B6"/>
    <w:rsid w:val="00E45F8D"/>
    <w:rsid w:val="00E71047"/>
    <w:rsid w:val="00E726F0"/>
    <w:rsid w:val="00E73C94"/>
    <w:rsid w:val="00E81E69"/>
    <w:rsid w:val="00EA2B92"/>
    <w:rsid w:val="00EC12CE"/>
    <w:rsid w:val="00ED598E"/>
    <w:rsid w:val="00ED7FEB"/>
    <w:rsid w:val="00EE25F3"/>
    <w:rsid w:val="00F37140"/>
    <w:rsid w:val="00F40303"/>
    <w:rsid w:val="00F41BEE"/>
    <w:rsid w:val="00FD13AE"/>
    <w:rsid w:val="00FE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443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odi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594609C1294111868659F86BEE2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5866F-9C56-4563-A833-F2DAB46DDA67}"/>
      </w:docPartPr>
      <w:docPartBody>
        <w:p w:rsidR="00866C9A" w:rsidRDefault="00000000">
          <w:pPr>
            <w:pStyle w:val="87594609C1294111868659F86BEE23D0"/>
          </w:pPr>
          <w:r>
            <w:t>Experience</w:t>
          </w:r>
        </w:p>
      </w:docPartBody>
    </w:docPart>
    <w:docPart>
      <w:docPartPr>
        <w:name w:val="5D949FA92A104AAE9B73F12856406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50A08-86F1-4866-8FF3-A59D6DBF5B41}"/>
      </w:docPartPr>
      <w:docPartBody>
        <w:p w:rsidR="00866C9A" w:rsidRDefault="00000000">
          <w:pPr>
            <w:pStyle w:val="5D949FA92A104AAE9B73F12856406521"/>
          </w:pPr>
          <w:r>
            <w:t>Education</w:t>
          </w:r>
        </w:p>
      </w:docPartBody>
    </w:docPart>
    <w:docPart>
      <w:docPartPr>
        <w:name w:val="93F92151DC0F414CB4F5565CBCB72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077EE-8C06-43DF-823C-3849FD879D71}"/>
      </w:docPartPr>
      <w:docPartBody>
        <w:p w:rsidR="00866C9A" w:rsidRDefault="00000000">
          <w:pPr>
            <w:pStyle w:val="93F92151DC0F414CB4F5565CBCB72635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DC"/>
    <w:rsid w:val="000B56FD"/>
    <w:rsid w:val="00617B42"/>
    <w:rsid w:val="006215DC"/>
    <w:rsid w:val="00866C9A"/>
    <w:rsid w:val="008864DA"/>
    <w:rsid w:val="00B977DE"/>
    <w:rsid w:val="00D13103"/>
    <w:rsid w:val="00F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594609C1294111868659F86BEE23D0">
    <w:name w:val="87594609C1294111868659F86BEE23D0"/>
  </w:style>
  <w:style w:type="paragraph" w:customStyle="1" w:styleId="5D949FA92A104AAE9B73F12856406521">
    <w:name w:val="5D949FA92A104AAE9B73F12856406521"/>
  </w:style>
  <w:style w:type="paragraph" w:customStyle="1" w:styleId="93F92151DC0F414CB4F5565CBCB72635">
    <w:name w:val="93F92151DC0F414CB4F5565CBCB72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2023-09-14T20:38:00Z</dcterms:created>
  <dcterms:modified xsi:type="dcterms:W3CDTF">2023-10-31T22:09:00Z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